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3E1" w:rsidRDefault="00DD53E1" w:rsidP="00674F36">
      <w:pPr>
        <w:pStyle w:val="Heading1"/>
      </w:pPr>
      <w:r>
        <w:t>Title</w:t>
      </w:r>
    </w:p>
    <w:p w:rsidR="00DD53E1" w:rsidRPr="00674F36" w:rsidRDefault="00DD53E1" w:rsidP="00674F36">
      <w:pPr>
        <w:rPr>
          <w:lang w:val="en-GB"/>
        </w:rPr>
      </w:pPr>
      <w:r>
        <w:rPr>
          <w:lang w:val="en-GB"/>
        </w:rPr>
        <w:t>Hello world, t</w:t>
      </w:r>
      <w:r w:rsidRPr="00674F36">
        <w:rPr>
          <w:lang w:val="en-GB"/>
        </w:rPr>
        <w:t>h</w:t>
      </w:r>
      <w:r>
        <w:rPr>
          <w:lang w:val="en-GB"/>
        </w:rPr>
        <w:t>i</w:t>
      </w:r>
      <w:r w:rsidRPr="00674F36">
        <w:rPr>
          <w:lang w:val="en-GB"/>
        </w:rPr>
        <w:t>s is a test.</w:t>
      </w:r>
    </w:p>
    <w:p w:rsidR="00DD53E1" w:rsidRPr="00674F36" w:rsidRDefault="00DD53E1" w:rsidP="00674F36">
      <w:pPr>
        <w:rPr>
          <w:lang w:val="en-GB"/>
        </w:rPr>
      </w:pPr>
      <w:commentRangeStart w:id="0"/>
      <w:r>
        <w:rPr>
          <w:lang w:val="en-GB"/>
        </w:rPr>
        <w:t>Keyword</w:t>
      </w:r>
      <w:commentRangeEnd w:id="0"/>
      <w:r>
        <w:rPr>
          <w:rStyle w:val="CommentReference"/>
        </w:rPr>
        <w:commentReference w:id="0"/>
      </w:r>
      <w:r>
        <w:rPr>
          <w:rStyle w:val="FootnoteReference"/>
          <w:lang w:val="en-GB"/>
        </w:rPr>
        <w:footnoteReference w:id="1"/>
      </w:r>
    </w:p>
    <w:sectPr w:rsidR="00DD53E1" w:rsidRPr="00674F36" w:rsidSect="00674F36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örg Hohwiller" w:date="1976-12-13T17:52:00Z" w:initials="jh">
    <w:p w:rsidR="00DD53E1" w:rsidRDefault="00DD53E1">
      <w:pPr>
        <w:pStyle w:val="CommentText"/>
      </w:pPr>
      <w:r>
        <w:rPr>
          <w:rStyle w:val="CommentReference"/>
        </w:rPr>
        <w:annotationRef/>
      </w:r>
      <w:r>
        <w:t>This is a comment.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3E1" w:rsidRDefault="00DD53E1">
      <w:r>
        <w:separator/>
      </w:r>
    </w:p>
  </w:endnote>
  <w:endnote w:type="continuationSeparator" w:id="0">
    <w:p w:rsidR="00DD53E1" w:rsidRDefault="00DD5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3E1" w:rsidRDefault="00DD53E1">
    <w:pPr>
      <w:pStyle w:val="Footer"/>
    </w:pPr>
    <w:r>
      <w:t>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3E1" w:rsidRDefault="00DD53E1">
      <w:r>
        <w:separator/>
      </w:r>
    </w:p>
  </w:footnote>
  <w:footnote w:type="continuationSeparator" w:id="0">
    <w:p w:rsidR="00DD53E1" w:rsidRDefault="00DD53E1">
      <w:r>
        <w:continuationSeparator/>
      </w:r>
    </w:p>
  </w:footnote>
  <w:footnote w:id="1">
    <w:p w:rsidR="00DD53E1" w:rsidRDefault="00DD53E1">
      <w:pPr>
        <w:pStyle w:val="FootnoteText"/>
      </w:pPr>
      <w:r>
        <w:rPr>
          <w:rStyle w:val="FootnoteReference"/>
        </w:rPr>
        <w:footnoteRef/>
      </w:r>
      <w:r>
        <w:t xml:space="preserve"> Footnote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3E1" w:rsidRDefault="00DD53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541pt;height:98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Watermark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3E1" w:rsidRDefault="00DD53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541pt;height:98.3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Watermark"/>
        </v:shape>
      </w:pict>
    </w:r>
    <w:r>
      <w:t>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3E1" w:rsidRDefault="00DD53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margin-left:0;margin-top:0;width:541pt;height:98.3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Watermark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4F36"/>
    <w:rsid w:val="0036423B"/>
    <w:rsid w:val="00674F36"/>
    <w:rsid w:val="006A7268"/>
    <w:rsid w:val="00791E01"/>
    <w:rsid w:val="00DD53E1"/>
    <w:rsid w:val="00E322E5"/>
    <w:rsid w:val="00E82E77"/>
    <w:rsid w:val="00F3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74F3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F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rsid w:val="00674F3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F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74F36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674F3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F1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74F3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F1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674F3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4F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F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4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F1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74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12"/>
    <w:rPr>
      <w:sz w:val="0"/>
      <w:szCs w:val="0"/>
    </w:rPr>
  </w:style>
  <w:style w:type="paragraph" w:styleId="DocumentMap">
    <w:name w:val="Document Map"/>
    <w:basedOn w:val="Normal"/>
    <w:link w:val="DocumentMapChar"/>
    <w:uiPriority w:val="99"/>
    <w:semiHidden/>
    <w:rsid w:val="006A726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F12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</Words>
  <Characters>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Testdocument</dc:title>
  <dc:subject/>
  <dc:creator>Jörg Hohwiller</dc:creator>
  <cp:keywords>some keywords</cp:keywords>
  <dc:description/>
  <cp:lastModifiedBy>Jörg Hohwiller</cp:lastModifiedBy>
  <cp:revision>2</cp:revision>
  <dcterms:created xsi:type="dcterms:W3CDTF">2010-11-16T16:44:00Z</dcterms:created>
  <dcterms:modified xsi:type="dcterms:W3CDTF">2010-11-16T16:44:00Z</dcterms:modified>
</cp:coreProperties>
</file>